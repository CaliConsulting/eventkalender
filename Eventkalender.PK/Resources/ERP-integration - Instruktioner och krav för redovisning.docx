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456" w:rsidRDefault="00D74456" w:rsidP="00DE1666">
      <w:pPr>
        <w:pStyle w:val="Heading1"/>
      </w:pPr>
    </w:p>
    <w:p w:rsidR="00DE1666" w:rsidRPr="00D74456" w:rsidRDefault="00DE1666" w:rsidP="00DE1666">
      <w:pPr>
        <w:pStyle w:val="Heading1"/>
        <w:rPr>
          <w:sz w:val="36"/>
          <w:szCs w:val="36"/>
        </w:rPr>
      </w:pPr>
      <w:r w:rsidRPr="00D74456">
        <w:rPr>
          <w:sz w:val="36"/>
          <w:szCs w:val="36"/>
        </w:rPr>
        <w:t>Regler &amp; Instruktioner</w:t>
      </w:r>
      <w:r w:rsidR="00D74456" w:rsidRPr="00D74456">
        <w:rPr>
          <w:sz w:val="36"/>
          <w:szCs w:val="36"/>
        </w:rPr>
        <w:t xml:space="preserve"> för redovisning av </w:t>
      </w:r>
      <w:r w:rsidR="00CE794D">
        <w:rPr>
          <w:sz w:val="36"/>
          <w:szCs w:val="36"/>
        </w:rPr>
        <w:t>ERP-Integration</w:t>
      </w:r>
      <w:r w:rsidR="00D74456" w:rsidRPr="00D74456">
        <w:rPr>
          <w:sz w:val="36"/>
          <w:szCs w:val="36"/>
        </w:rPr>
        <w:t xml:space="preserve"> </w:t>
      </w:r>
    </w:p>
    <w:p w:rsidR="00D74456" w:rsidRPr="00D74456" w:rsidRDefault="00D74456" w:rsidP="00D74456"/>
    <w:p w:rsidR="00DE1666" w:rsidRDefault="00DE1666" w:rsidP="00DE1666">
      <w:r>
        <w:rPr>
          <w:b/>
        </w:rPr>
        <w:t xml:space="preserve">Redovisningsdatum: </w:t>
      </w:r>
      <w:r>
        <w:t>meddelas</w:t>
      </w:r>
    </w:p>
    <w:p w:rsidR="00DE1666" w:rsidRDefault="00DE1666" w:rsidP="00DE1666">
      <w:r>
        <w:rPr>
          <w:b/>
        </w:rPr>
        <w:t xml:space="preserve">Plats: </w:t>
      </w:r>
      <w:r>
        <w:t>mitt rum, alternativt i handledningsrummet bredvid institutionens kök.</w:t>
      </w:r>
    </w:p>
    <w:p w:rsidR="00DE1666" w:rsidRDefault="00DE1666" w:rsidP="00DE1666">
      <w:pPr>
        <w:rPr>
          <w:b/>
        </w:rPr>
      </w:pPr>
      <w:r>
        <w:rPr>
          <w:b/>
        </w:rPr>
        <w:t>Allmänna redovisningsregler</w:t>
      </w:r>
    </w:p>
    <w:p w:rsidR="00DE1666" w:rsidRDefault="00DE1666" w:rsidP="00DE1666">
      <w:pPr>
        <w:pStyle w:val="ListParagraph"/>
        <w:numPr>
          <w:ilvl w:val="0"/>
          <w:numId w:val="13"/>
        </w:numPr>
      </w:pPr>
      <w:r>
        <w:t xml:space="preserve">Studenterna </w:t>
      </w:r>
      <w:r w:rsidR="00D74456">
        <w:t xml:space="preserve">bokar tid för redovisning på kurssidan för </w:t>
      </w:r>
      <w:r w:rsidR="00CE794D">
        <w:t>ERP-Integration</w:t>
      </w:r>
      <w:r w:rsidR="00D74456">
        <w:t xml:space="preserve"> på </w:t>
      </w:r>
      <w:proofErr w:type="spellStart"/>
      <w:r w:rsidR="00D74456">
        <w:t>Live@Lund</w:t>
      </w:r>
      <w:proofErr w:type="spellEnd"/>
    </w:p>
    <w:p w:rsidR="00DE1666" w:rsidRDefault="00DE1666" w:rsidP="00DE1666">
      <w:pPr>
        <w:pStyle w:val="ListParagraph"/>
        <w:numPr>
          <w:ilvl w:val="0"/>
          <w:numId w:val="13"/>
        </w:numPr>
      </w:pPr>
      <w:r>
        <w:t>Närvaro är obligatorisk för alla i gruppen</w:t>
      </w:r>
    </w:p>
    <w:p w:rsidR="00DE1666" w:rsidRDefault="00DE1666" w:rsidP="00DE1666">
      <w:pPr>
        <w:pStyle w:val="ListParagraph"/>
        <w:numPr>
          <w:ilvl w:val="0"/>
          <w:numId w:val="13"/>
        </w:numPr>
      </w:pPr>
      <w:r>
        <w:t>Individuella frågor under redovisningen kommer att förekomma</w:t>
      </w:r>
    </w:p>
    <w:p w:rsidR="00DE1666" w:rsidRDefault="00DE1666" w:rsidP="00DE1666">
      <w:pPr>
        <w:pStyle w:val="ListParagraph"/>
        <w:numPr>
          <w:ilvl w:val="0"/>
          <w:numId w:val="13"/>
        </w:numPr>
      </w:pPr>
      <w:r>
        <w:t>Studenter kan betygsättas individuellt</w:t>
      </w:r>
    </w:p>
    <w:p w:rsidR="00DE1666" w:rsidRDefault="00DE1666" w:rsidP="00DE1666">
      <w:pPr>
        <w:rPr>
          <w:b/>
        </w:rPr>
      </w:pPr>
      <w:r>
        <w:rPr>
          <w:b/>
        </w:rPr>
        <w:t>Krav för godkänt</w:t>
      </w:r>
      <w:bookmarkStart w:id="0" w:name="_GoBack"/>
      <w:bookmarkEnd w:id="0"/>
    </w:p>
    <w:p w:rsidR="00DE1666" w:rsidRPr="00952ABC" w:rsidRDefault="00DE1666" w:rsidP="00DE1666">
      <w:pPr>
        <w:pStyle w:val="ListParagraph"/>
        <w:numPr>
          <w:ilvl w:val="0"/>
          <w:numId w:val="14"/>
        </w:numPr>
        <w:rPr>
          <w:b/>
        </w:rPr>
      </w:pPr>
      <w:r>
        <w:t xml:space="preserve">Ett genomtänkt och intuitivt gränssnitt och dialog som följer best </w:t>
      </w:r>
      <w:proofErr w:type="spellStart"/>
      <w:r>
        <w:t>practices</w:t>
      </w:r>
      <w:proofErr w:type="spellEnd"/>
      <w:r>
        <w:t xml:space="preserve"> och använder beprövade tumregler för gränssnittsdesign. Användbarheten skall vara hög</w:t>
      </w:r>
      <w:r w:rsidR="00951517">
        <w:t>.</w:t>
      </w:r>
    </w:p>
    <w:p w:rsidR="00DE1666" w:rsidRPr="00952ABC" w:rsidRDefault="00DE1666" w:rsidP="00DE1666">
      <w:pPr>
        <w:pStyle w:val="ListParagraph"/>
        <w:numPr>
          <w:ilvl w:val="0"/>
          <w:numId w:val="14"/>
        </w:numPr>
        <w:rPr>
          <w:b/>
        </w:rPr>
      </w:pPr>
      <w:r>
        <w:t>Bra felhantering</w:t>
      </w:r>
    </w:p>
    <w:p w:rsidR="00DE1666" w:rsidRPr="00952ABC" w:rsidRDefault="00DE1666" w:rsidP="00DE1666">
      <w:pPr>
        <w:pStyle w:val="ListParagraph"/>
        <w:numPr>
          <w:ilvl w:val="0"/>
          <w:numId w:val="14"/>
        </w:numPr>
        <w:rPr>
          <w:b/>
        </w:rPr>
      </w:pPr>
      <w:r>
        <w:t>Bra funktionalitet</w:t>
      </w:r>
    </w:p>
    <w:p w:rsidR="00DE1666" w:rsidRPr="00952ABC" w:rsidRDefault="00DE1666" w:rsidP="00DE1666">
      <w:pPr>
        <w:pStyle w:val="ListParagraph"/>
        <w:numPr>
          <w:ilvl w:val="0"/>
          <w:numId w:val="14"/>
        </w:numPr>
        <w:rPr>
          <w:b/>
        </w:rPr>
      </w:pPr>
      <w:r>
        <w:t xml:space="preserve">Dataintegritet och </w:t>
      </w:r>
      <w:proofErr w:type="spellStart"/>
      <w:r>
        <w:t>consistency</w:t>
      </w:r>
      <w:proofErr w:type="spellEnd"/>
    </w:p>
    <w:p w:rsidR="00DE1666" w:rsidRDefault="00DE1666" w:rsidP="00DE1666">
      <w:pPr>
        <w:pStyle w:val="ListParagraph"/>
        <w:numPr>
          <w:ilvl w:val="0"/>
          <w:numId w:val="14"/>
        </w:numPr>
      </w:pPr>
      <w:r w:rsidRPr="00952ABC">
        <w:t>Utökningar</w:t>
      </w:r>
    </w:p>
    <w:p w:rsidR="00DE1666" w:rsidRDefault="00DE1666" w:rsidP="00DE1666">
      <w:pPr>
        <w:pStyle w:val="ListParagraph"/>
        <w:numPr>
          <w:ilvl w:val="0"/>
          <w:numId w:val="14"/>
        </w:numPr>
      </w:pPr>
      <w:r>
        <w:t>Testdata i databasen</w:t>
      </w:r>
    </w:p>
    <w:p w:rsidR="00DE1666" w:rsidRDefault="00DE1666" w:rsidP="00DE1666">
      <w:pPr>
        <w:pStyle w:val="ListParagraph"/>
      </w:pPr>
    </w:p>
    <w:p w:rsidR="00DE1666" w:rsidRDefault="00DE1666" w:rsidP="00DE1666">
      <w:r>
        <w:t>Extra viktigt:</w:t>
      </w:r>
    </w:p>
    <w:p w:rsidR="00DE1666" w:rsidRPr="009107E2" w:rsidRDefault="00DE1666" w:rsidP="00DE1666">
      <w:pPr>
        <w:pStyle w:val="ListParagraph"/>
        <w:numPr>
          <w:ilvl w:val="0"/>
          <w:numId w:val="14"/>
        </w:numPr>
      </w:pPr>
      <w:r>
        <w:t>Gruppen ska ha f</w:t>
      </w:r>
      <w:r w:rsidRPr="00D74456">
        <w:t>öljt god programmeringssed och namngivningskonventioner</w:t>
      </w:r>
    </w:p>
    <w:p w:rsidR="00DE1666" w:rsidRDefault="00951517" w:rsidP="00DE1666">
      <w:pPr>
        <w:pStyle w:val="ListParagraph"/>
        <w:numPr>
          <w:ilvl w:val="0"/>
          <w:numId w:val="14"/>
        </w:numPr>
      </w:pPr>
      <w:r>
        <w:rPr>
          <w:b/>
        </w:rPr>
        <w:t>MVC-</w:t>
      </w:r>
      <w:r w:rsidR="00DE1666" w:rsidRPr="00951517">
        <w:rPr>
          <w:b/>
        </w:rPr>
        <w:t>arkitektur är ett krav</w:t>
      </w:r>
    </w:p>
    <w:p w:rsidR="00DE1666" w:rsidRDefault="00DE1666" w:rsidP="00DE1666"/>
    <w:p w:rsidR="00DE1666" w:rsidRPr="00DE1666" w:rsidRDefault="00DE1666" w:rsidP="00DE1666">
      <w:pPr>
        <w:rPr>
          <w:b/>
        </w:rPr>
      </w:pPr>
      <w:r w:rsidRPr="00DE1666">
        <w:rPr>
          <w:b/>
        </w:rPr>
        <w:t>Praktikfallet redovisas i ett utformningsdokument med följande innehåll: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Bakgrund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Syfte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Projektbeskrivning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Systembeskrivning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Kravspecifikationer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UML-modell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Mycket korta beskrivningar av varje moduls funktion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En beskrivning av den hårdvara och mjukvara som använts i praktikfallet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Dokumentation av eventuella buggar (Buggar som inte dokumenterats, men som upptäcks under redovisningen leder till omedelbar komplettering)</w:t>
      </w:r>
    </w:p>
    <w:p w:rsidR="00DE1666" w:rsidRDefault="00DE1666" w:rsidP="00DE1666">
      <w:pPr>
        <w:pStyle w:val="ListParagraph"/>
        <w:numPr>
          <w:ilvl w:val="0"/>
          <w:numId w:val="15"/>
        </w:numPr>
      </w:pPr>
      <w:r>
        <w:t>Responstider</w:t>
      </w:r>
    </w:p>
    <w:p w:rsidR="00DE1666" w:rsidRDefault="00DE1666" w:rsidP="00DE1666"/>
    <w:p w:rsidR="00D74456" w:rsidRDefault="00D74456" w:rsidP="00DE1666">
      <w:pPr>
        <w:rPr>
          <w:b/>
        </w:rPr>
      </w:pPr>
    </w:p>
    <w:p w:rsidR="00DE1666" w:rsidRPr="00DE1666" w:rsidRDefault="00DE1666" w:rsidP="00DE1666">
      <w:pPr>
        <w:rPr>
          <w:b/>
        </w:rPr>
      </w:pPr>
      <w:r w:rsidRPr="00DE1666">
        <w:rPr>
          <w:b/>
        </w:rPr>
        <w:t>Exempel på brister som leder till omedelbart underkännande:</w:t>
      </w:r>
    </w:p>
    <w:p w:rsidR="00DE1666" w:rsidRDefault="00DE1666" w:rsidP="00DE1666">
      <w:pPr>
        <w:pStyle w:val="ListParagraph"/>
        <w:numPr>
          <w:ilvl w:val="0"/>
          <w:numId w:val="16"/>
        </w:numPr>
      </w:pPr>
      <w:r>
        <w:t>Sidnumrering saknas</w:t>
      </w:r>
    </w:p>
    <w:p w:rsidR="00DE1666" w:rsidRDefault="00DE1666" w:rsidP="00DE1666">
      <w:pPr>
        <w:pStyle w:val="ListParagraph"/>
        <w:numPr>
          <w:ilvl w:val="0"/>
          <w:numId w:val="16"/>
        </w:numPr>
      </w:pPr>
      <w:r>
        <w:t xml:space="preserve">Sidorna är </w:t>
      </w:r>
      <w:proofErr w:type="gramStart"/>
      <w:r>
        <w:t>ej</w:t>
      </w:r>
      <w:proofErr w:type="gramEnd"/>
      <w:r>
        <w:t xml:space="preserve"> häftade</w:t>
      </w:r>
    </w:p>
    <w:p w:rsidR="00DE1666" w:rsidRDefault="00DE1666" w:rsidP="00DE1666">
      <w:pPr>
        <w:pStyle w:val="ListParagraph"/>
        <w:numPr>
          <w:ilvl w:val="0"/>
          <w:numId w:val="16"/>
        </w:numPr>
      </w:pPr>
      <w:r>
        <w:t>Icke körbart program (Systemet skall vara körbart vid när redovisningen börjar, inga ”sista minuten-fixar” tillåts)</w:t>
      </w:r>
    </w:p>
    <w:p w:rsidR="00DE1666" w:rsidRDefault="00DE1666" w:rsidP="00DE1666">
      <w:pPr>
        <w:pStyle w:val="ListParagraph"/>
        <w:numPr>
          <w:ilvl w:val="0"/>
          <w:numId w:val="16"/>
        </w:numPr>
      </w:pPr>
      <w:r>
        <w:t>Avsaknad av fullständiga namn och personnummer</w:t>
      </w:r>
    </w:p>
    <w:p w:rsidR="00DE1666" w:rsidRDefault="00DE1666" w:rsidP="00DE1666">
      <w:pPr>
        <w:pStyle w:val="ListParagraph"/>
        <w:numPr>
          <w:ilvl w:val="0"/>
          <w:numId w:val="16"/>
        </w:numPr>
      </w:pPr>
      <w:r>
        <w:t>M.fl. (får bli överraskning).</w:t>
      </w:r>
    </w:p>
    <w:p w:rsidR="00DE1666" w:rsidRPr="009107E2" w:rsidRDefault="00DE1666" w:rsidP="00DE1666"/>
    <w:p w:rsidR="00DE1666" w:rsidRPr="00DE1666" w:rsidRDefault="00DE1666" w:rsidP="00DE1666">
      <w:pPr>
        <w:rPr>
          <w:b/>
        </w:rPr>
      </w:pPr>
    </w:p>
    <w:p w:rsidR="00DE1666" w:rsidRPr="00DE1666" w:rsidRDefault="00DE1666" w:rsidP="00DE1666"/>
    <w:p w:rsidR="00DE1666" w:rsidRPr="00DE1666" w:rsidRDefault="00DE1666" w:rsidP="00DE1666"/>
    <w:p w:rsidR="00DE1666" w:rsidRPr="00DE1666" w:rsidRDefault="00DE1666" w:rsidP="00DE1666"/>
    <w:sectPr w:rsidR="00DE1666" w:rsidRPr="00DE1666">
      <w:headerReference w:type="default" r:id="rId9"/>
      <w:foot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807" w:rsidRDefault="00452807" w:rsidP="00A550C1">
      <w:pPr>
        <w:spacing w:after="0" w:line="240" w:lineRule="auto"/>
      </w:pPr>
      <w:r>
        <w:separator/>
      </w:r>
    </w:p>
  </w:endnote>
  <w:endnote w:type="continuationSeparator" w:id="0">
    <w:p w:rsidR="00452807" w:rsidRDefault="00452807" w:rsidP="00A5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3E7" w:rsidRPr="009C23E7" w:rsidRDefault="009C23E7" w:rsidP="009C23E7">
    <w:pPr>
      <w:pStyle w:val="Footer"/>
      <w:jc w:val="center"/>
      <w:rPr>
        <w:rFonts w:ascii="Arial" w:hAnsi="Arial" w:cs="Arial"/>
        <w:b/>
      </w:rPr>
    </w:pPr>
    <w:r w:rsidRPr="009C23E7">
      <w:rPr>
        <w:rFonts w:ascii="Arial" w:hAnsi="Arial" w:cs="Arial"/>
        <w:b/>
      </w:rPr>
      <w:t>Institutionen för Informatik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807" w:rsidRDefault="00452807" w:rsidP="00A550C1">
      <w:pPr>
        <w:spacing w:after="0" w:line="240" w:lineRule="auto"/>
      </w:pPr>
      <w:r>
        <w:separator/>
      </w:r>
    </w:p>
  </w:footnote>
  <w:footnote w:type="continuationSeparator" w:id="0">
    <w:p w:rsidR="00452807" w:rsidRDefault="00452807" w:rsidP="00A55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C1" w:rsidRDefault="00A550C1">
    <w:pPr>
      <w:pStyle w:val="Header"/>
    </w:pPr>
    <w:r>
      <w:rPr>
        <w:noProof/>
        <w:lang w:eastAsia="sv-SE"/>
      </w:rPr>
      <w:drawing>
        <wp:anchor distT="0" distB="0" distL="114300" distR="114300" simplePos="0" relativeHeight="251658240" behindDoc="0" locked="0" layoutInCell="1" allowOverlap="1" wp14:anchorId="2835FC7A" wp14:editId="3A23A65E">
          <wp:simplePos x="0" y="0"/>
          <wp:positionH relativeFrom="column">
            <wp:posOffset>-450850</wp:posOffset>
          </wp:positionH>
          <wp:positionV relativeFrom="paragraph">
            <wp:posOffset>-190500</wp:posOffset>
          </wp:positionV>
          <wp:extent cx="1663700" cy="1097280"/>
          <wp:effectExtent l="0" t="0" r="0" b="7620"/>
          <wp:wrapSquare wrapText="bothSides"/>
          <wp:docPr id="1" name="Picture 1" descr="Ekhšgsk_V_S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khšgsk_V_S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700" cy="1097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A550C1" w:rsidRDefault="00A550C1">
    <w:pPr>
      <w:pStyle w:val="Header"/>
    </w:pPr>
  </w:p>
  <w:p w:rsidR="00A550C1" w:rsidRDefault="00A550C1">
    <w:pPr>
      <w:pStyle w:val="Header"/>
    </w:pPr>
  </w:p>
  <w:p w:rsidR="00A550C1" w:rsidRDefault="00A550C1">
    <w:pPr>
      <w:pStyle w:val="Header"/>
    </w:pPr>
    <w:r>
      <w:tab/>
    </w:r>
    <w:r>
      <w:tab/>
    </w:r>
    <w:r w:rsidR="00CE794D">
      <w:t>ERP-Integration</w:t>
    </w:r>
  </w:p>
  <w:p w:rsidR="00A550C1" w:rsidRDefault="00A550C1">
    <w:pPr>
      <w:pStyle w:val="Header"/>
    </w:pPr>
    <w:r>
      <w:tab/>
    </w:r>
    <w:r>
      <w:tab/>
    </w:r>
    <w:r w:rsidR="00072B8C">
      <w:t>SYSA14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2A6"/>
    <w:multiLevelType w:val="hybridMultilevel"/>
    <w:tmpl w:val="A262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75237"/>
    <w:multiLevelType w:val="hybridMultilevel"/>
    <w:tmpl w:val="9A7CF7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44E88"/>
    <w:multiLevelType w:val="hybridMultilevel"/>
    <w:tmpl w:val="F95CDA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4F90"/>
    <w:multiLevelType w:val="hybridMultilevel"/>
    <w:tmpl w:val="3C88ABB4"/>
    <w:lvl w:ilvl="0" w:tplc="BFB03D9A">
      <w:start w:val="7"/>
      <w:numFmt w:val="decimal"/>
      <w:lvlText w:val="%1)"/>
      <w:lvlJc w:val="left"/>
      <w:pPr>
        <w:ind w:left="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95A8E16">
      <w:start w:val="1"/>
      <w:numFmt w:val="lowerLetter"/>
      <w:lvlText w:val="%2"/>
      <w:lvlJc w:val="left"/>
      <w:pPr>
        <w:ind w:left="1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63E3EC6">
      <w:start w:val="1"/>
      <w:numFmt w:val="lowerRoman"/>
      <w:lvlText w:val="%3"/>
      <w:lvlJc w:val="left"/>
      <w:pPr>
        <w:ind w:left="2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66CC6AC">
      <w:start w:val="1"/>
      <w:numFmt w:val="decimal"/>
      <w:lvlText w:val="%4"/>
      <w:lvlJc w:val="left"/>
      <w:pPr>
        <w:ind w:left="3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42EF384">
      <w:start w:val="1"/>
      <w:numFmt w:val="lowerLetter"/>
      <w:lvlText w:val="%5"/>
      <w:lvlJc w:val="left"/>
      <w:pPr>
        <w:ind w:left="4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420A9DE">
      <w:start w:val="1"/>
      <w:numFmt w:val="lowerRoman"/>
      <w:lvlText w:val="%6"/>
      <w:lvlJc w:val="left"/>
      <w:pPr>
        <w:ind w:left="4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7C4014E">
      <w:start w:val="1"/>
      <w:numFmt w:val="decimal"/>
      <w:lvlText w:val="%7"/>
      <w:lvlJc w:val="left"/>
      <w:pPr>
        <w:ind w:left="54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76AC008">
      <w:start w:val="1"/>
      <w:numFmt w:val="lowerLetter"/>
      <w:lvlText w:val="%8"/>
      <w:lvlJc w:val="left"/>
      <w:pPr>
        <w:ind w:left="61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5F429A8">
      <w:start w:val="1"/>
      <w:numFmt w:val="lowerRoman"/>
      <w:lvlText w:val="%9"/>
      <w:lvlJc w:val="left"/>
      <w:pPr>
        <w:ind w:left="6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C4A3F45"/>
    <w:multiLevelType w:val="hybridMultilevel"/>
    <w:tmpl w:val="0BBA1A9E"/>
    <w:lvl w:ilvl="0" w:tplc="7E6EA4E8">
      <w:start w:val="1"/>
      <w:numFmt w:val="decimal"/>
      <w:lvlText w:val="%1)"/>
      <w:lvlJc w:val="left"/>
      <w:pPr>
        <w:ind w:left="9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A3E5B46">
      <w:start w:val="1"/>
      <w:numFmt w:val="lowerLetter"/>
      <w:lvlText w:val="%2"/>
      <w:lvlJc w:val="left"/>
      <w:pPr>
        <w:ind w:left="1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510F5D2">
      <w:start w:val="1"/>
      <w:numFmt w:val="lowerRoman"/>
      <w:lvlText w:val="%3"/>
      <w:lvlJc w:val="left"/>
      <w:pPr>
        <w:ind w:left="2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F3C711A">
      <w:start w:val="1"/>
      <w:numFmt w:val="decimal"/>
      <w:lvlText w:val="%4"/>
      <w:lvlJc w:val="left"/>
      <w:pPr>
        <w:ind w:left="3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9B82CCA">
      <w:start w:val="1"/>
      <w:numFmt w:val="lowerLetter"/>
      <w:lvlText w:val="%5"/>
      <w:lvlJc w:val="left"/>
      <w:pPr>
        <w:ind w:left="4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9940758">
      <w:start w:val="1"/>
      <w:numFmt w:val="lowerRoman"/>
      <w:lvlText w:val="%6"/>
      <w:lvlJc w:val="left"/>
      <w:pPr>
        <w:ind w:left="4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776639E">
      <w:start w:val="1"/>
      <w:numFmt w:val="decimal"/>
      <w:lvlText w:val="%7"/>
      <w:lvlJc w:val="left"/>
      <w:pPr>
        <w:ind w:left="54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8CA03DC">
      <w:start w:val="1"/>
      <w:numFmt w:val="lowerLetter"/>
      <w:lvlText w:val="%8"/>
      <w:lvlJc w:val="left"/>
      <w:pPr>
        <w:ind w:left="61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A34D336">
      <w:start w:val="1"/>
      <w:numFmt w:val="lowerRoman"/>
      <w:lvlText w:val="%9"/>
      <w:lvlJc w:val="left"/>
      <w:pPr>
        <w:ind w:left="6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E791C06"/>
    <w:multiLevelType w:val="hybridMultilevel"/>
    <w:tmpl w:val="8188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665E3"/>
    <w:multiLevelType w:val="hybridMultilevel"/>
    <w:tmpl w:val="1026040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66200"/>
    <w:multiLevelType w:val="hybridMultilevel"/>
    <w:tmpl w:val="3E1AC002"/>
    <w:lvl w:ilvl="0" w:tplc="E098D25A">
      <w:start w:val="20"/>
      <w:numFmt w:val="decimal"/>
      <w:lvlText w:val="%1)"/>
      <w:lvlJc w:val="left"/>
      <w:pPr>
        <w:ind w:left="9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B7AE960">
      <w:start w:val="1"/>
      <w:numFmt w:val="lowerLetter"/>
      <w:lvlText w:val="%2"/>
      <w:lvlJc w:val="left"/>
      <w:pPr>
        <w:ind w:left="18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9A92646E">
      <w:start w:val="1"/>
      <w:numFmt w:val="lowerRoman"/>
      <w:lvlText w:val="%3"/>
      <w:lvlJc w:val="left"/>
      <w:pPr>
        <w:ind w:left="25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46EC278">
      <w:start w:val="1"/>
      <w:numFmt w:val="decimal"/>
      <w:lvlText w:val="%4"/>
      <w:lvlJc w:val="left"/>
      <w:pPr>
        <w:ind w:left="33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82EBD4C">
      <w:start w:val="1"/>
      <w:numFmt w:val="lowerLetter"/>
      <w:lvlText w:val="%5"/>
      <w:lvlJc w:val="left"/>
      <w:pPr>
        <w:ind w:left="40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95A451E">
      <w:start w:val="1"/>
      <w:numFmt w:val="lowerRoman"/>
      <w:lvlText w:val="%6"/>
      <w:lvlJc w:val="left"/>
      <w:pPr>
        <w:ind w:left="47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346D1D8">
      <w:start w:val="1"/>
      <w:numFmt w:val="decimal"/>
      <w:lvlText w:val="%7"/>
      <w:lvlJc w:val="left"/>
      <w:pPr>
        <w:ind w:left="54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F21CAC60">
      <w:start w:val="1"/>
      <w:numFmt w:val="lowerLetter"/>
      <w:lvlText w:val="%8"/>
      <w:lvlJc w:val="left"/>
      <w:pPr>
        <w:ind w:left="61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1C6E648">
      <w:start w:val="1"/>
      <w:numFmt w:val="lowerRoman"/>
      <w:lvlText w:val="%9"/>
      <w:lvlJc w:val="left"/>
      <w:pPr>
        <w:ind w:left="69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0C75126"/>
    <w:multiLevelType w:val="hybridMultilevel"/>
    <w:tmpl w:val="EC12EC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52B6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37A3354"/>
    <w:multiLevelType w:val="hybridMultilevel"/>
    <w:tmpl w:val="962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21596"/>
    <w:multiLevelType w:val="hybridMultilevel"/>
    <w:tmpl w:val="9E52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E58BB"/>
    <w:multiLevelType w:val="hybridMultilevel"/>
    <w:tmpl w:val="9428458C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C454D"/>
    <w:multiLevelType w:val="hybridMultilevel"/>
    <w:tmpl w:val="DDE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40F5"/>
    <w:multiLevelType w:val="hybridMultilevel"/>
    <w:tmpl w:val="975C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144EF9"/>
    <w:multiLevelType w:val="hybridMultilevel"/>
    <w:tmpl w:val="CBB43C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10"/>
  </w:num>
  <w:num w:numId="12">
    <w:abstractNumId w:val="11"/>
  </w:num>
  <w:num w:numId="13">
    <w:abstractNumId w:val="0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14"/>
    <w:rsid w:val="00072B8C"/>
    <w:rsid w:val="00276471"/>
    <w:rsid w:val="00452807"/>
    <w:rsid w:val="0048402C"/>
    <w:rsid w:val="004F13B6"/>
    <w:rsid w:val="00544E8E"/>
    <w:rsid w:val="007E6E3D"/>
    <w:rsid w:val="00882D1A"/>
    <w:rsid w:val="00951517"/>
    <w:rsid w:val="009C23E7"/>
    <w:rsid w:val="009C7E14"/>
    <w:rsid w:val="00A550C1"/>
    <w:rsid w:val="00B30CC8"/>
    <w:rsid w:val="00BF1E79"/>
    <w:rsid w:val="00C45DA0"/>
    <w:rsid w:val="00CE794D"/>
    <w:rsid w:val="00D10A42"/>
    <w:rsid w:val="00D74456"/>
    <w:rsid w:val="00DE1666"/>
    <w:rsid w:val="00E541AE"/>
    <w:rsid w:val="00EF5D78"/>
    <w:rsid w:val="00F63F91"/>
    <w:rsid w:val="00F844C8"/>
    <w:rsid w:val="00FA624F"/>
    <w:rsid w:val="00FB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C1"/>
  </w:style>
  <w:style w:type="paragraph" w:styleId="Footer">
    <w:name w:val="footer"/>
    <w:basedOn w:val="Normal"/>
    <w:link w:val="FooterChar"/>
    <w:uiPriority w:val="99"/>
    <w:unhideWhenUsed/>
    <w:rsid w:val="00A55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0C1"/>
  </w:style>
  <w:style w:type="character" w:customStyle="1" w:styleId="Heading1Char">
    <w:name w:val="Heading 1 Char"/>
    <w:basedOn w:val="DefaultParagraphFont"/>
    <w:link w:val="Heading1"/>
    <w:uiPriority w:val="9"/>
    <w:rsid w:val="00D74456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0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3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C1"/>
  </w:style>
  <w:style w:type="paragraph" w:styleId="Footer">
    <w:name w:val="footer"/>
    <w:basedOn w:val="Normal"/>
    <w:link w:val="FooterChar"/>
    <w:uiPriority w:val="99"/>
    <w:unhideWhenUsed/>
    <w:rsid w:val="00A55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0C1"/>
  </w:style>
  <w:style w:type="character" w:customStyle="1" w:styleId="Heading1Char">
    <w:name w:val="Heading 1 Char"/>
    <w:basedOn w:val="DefaultParagraphFont"/>
    <w:link w:val="Heading1"/>
    <w:uiPriority w:val="9"/>
    <w:rsid w:val="00D74456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0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3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DocumentsCT" ma:contentTypeID="0x0101004052DF9ABE204045A104DC22126558310011CB789AF8C9134A8CB03203F0D66D11" ma:contentTypeVersion="0" ma:contentTypeDescription="My Content Type" ma:contentTypeScope="" ma:versionID="d71481d2b5b7154c54bc2de7cb40273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f3b60ebc37dbe07e2cea3df8fd5f98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ShowOnStartP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owOnStartPage" ma:index="8" nillable="true" ma:displayName="Show on startpage" ma:default="Yes" ma:format="RadioButtons" ma:internalName="ShowOnStartPage" ma:readOnly="true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1D3C13-3779-4487-A9F1-C64870093E46}"/>
</file>

<file path=customXml/itemProps2.xml><?xml version="1.0" encoding="utf-8"?>
<ds:datastoreItem xmlns:ds="http://schemas.openxmlformats.org/officeDocument/2006/customXml" ds:itemID="{F90B9D85-7056-4A21-AB15-4DD5E4E343F7}"/>
</file>

<file path=customXml/itemProps3.xml><?xml version="1.0" encoding="utf-8"?>
<ds:datastoreItem xmlns:ds="http://schemas.openxmlformats.org/officeDocument/2006/customXml" ds:itemID="{6288ECC8-931E-4A0E-97C1-70AB5E17B319}"/>
</file>

<file path=customXml/itemProps4.xml><?xml version="1.0" encoding="utf-8"?>
<ds:datastoreItem xmlns:ds="http://schemas.openxmlformats.org/officeDocument/2006/customXml" ds:itemID="{AEC12925-A6A6-4E9E-8D5E-B06ED839F99A}"/>
</file>

<file path=docProps/app.xml><?xml version="1.0" encoding="utf-8"?>
<Properties xmlns="http://schemas.openxmlformats.org/officeDocument/2006/extended-properties" xmlns:vt="http://schemas.openxmlformats.org/officeDocument/2006/docPropsVTypes">
  <Template>40DFF28C</Template>
  <TotalTime>14</TotalTime>
  <Pages>2</Pages>
  <Words>246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Svensson</dc:creator>
  <cp:keywords/>
  <dc:description/>
  <cp:lastModifiedBy>Björn Svensson</cp:lastModifiedBy>
  <cp:revision>7</cp:revision>
  <dcterms:created xsi:type="dcterms:W3CDTF">2013-09-07T21:15:00Z</dcterms:created>
  <dcterms:modified xsi:type="dcterms:W3CDTF">2014-01-08T13:58:00Z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0x0101004052DF9ABE204045A104DC22126558310011CB789AF8C9134A8CB03203F0D66D11</vt:lpwstr>
  </property>
</Properties>
</file>